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870" w:rsidRPr="009D3CFF" w:rsidRDefault="00AF4870" w:rsidP="009D3CFF">
      <w:bookmarkStart w:id="0" w:name="_GoBack"/>
      <w:bookmarkEnd w:id="0"/>
    </w:p>
    <w:sectPr w:rsidR="00AF4870" w:rsidRPr="009D3CFF" w:rsidSect="00AF4870">
      <w:footerReference w:type="default" r:id="rId8"/>
      <w:type w:val="continuous"/>
      <w:pgSz w:w="12240" w:h="15840"/>
      <w:pgMar w:top="720" w:right="720" w:bottom="720" w:left="720" w:header="720" w:footer="720" w:gutter="0"/>
      <w:pgNumType w:start="1"/>
      <w:cols w:num="2" w:space="720" w:equalWidth="0">
        <w:col w:w="2880" w:space="720"/>
        <w:col w:w="720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FBA" w:rsidRDefault="00A20FBA">
      <w:pPr>
        <w:spacing w:after="0"/>
      </w:pPr>
      <w:r>
        <w:separator/>
      </w:r>
    </w:p>
  </w:endnote>
  <w:endnote w:type="continuationSeparator" w:id="0">
    <w:p w:rsidR="00A20FBA" w:rsidRDefault="00A20F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2A3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FBA" w:rsidRDefault="00A20FBA">
      <w:pPr>
        <w:spacing w:after="0"/>
      </w:pPr>
      <w:r>
        <w:separator/>
      </w:r>
    </w:p>
  </w:footnote>
  <w:footnote w:type="continuationSeparator" w:id="0">
    <w:p w:rsidR="00A20FBA" w:rsidRDefault="00A20FB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ED1EA5"/>
    <w:multiLevelType w:val="hybridMultilevel"/>
    <w:tmpl w:val="97A2BD96"/>
    <w:lvl w:ilvl="0" w:tplc="0C5C67CE">
      <w:numFmt w:val="bullet"/>
      <w:lvlText w:val="·"/>
      <w:lvlJc w:val="left"/>
      <w:pPr>
        <w:ind w:left="360" w:hanging="360"/>
      </w:pPr>
      <w:rPr>
        <w:rFonts w:ascii="Garamond" w:eastAsiaTheme="minorEastAsia" w:hAnsi="Garamond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15403CE"/>
    <w:multiLevelType w:val="hybridMultilevel"/>
    <w:tmpl w:val="2E9A41F4"/>
    <w:lvl w:ilvl="0" w:tplc="0C5C67CE">
      <w:numFmt w:val="bullet"/>
      <w:lvlText w:val="·"/>
      <w:lvlJc w:val="left"/>
      <w:pPr>
        <w:ind w:left="360" w:hanging="360"/>
      </w:pPr>
      <w:rPr>
        <w:rFonts w:ascii="Garamond" w:eastAsiaTheme="minorEastAsia" w:hAnsi="Garamond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B5164F"/>
    <w:multiLevelType w:val="hybridMultilevel"/>
    <w:tmpl w:val="23FCC20C"/>
    <w:lvl w:ilvl="0" w:tplc="0C5C67CE">
      <w:numFmt w:val="bullet"/>
      <w:lvlText w:val="·"/>
      <w:lvlJc w:val="left"/>
      <w:pPr>
        <w:ind w:left="360" w:hanging="360"/>
      </w:pPr>
      <w:rPr>
        <w:rFonts w:ascii="Garamond" w:eastAsiaTheme="minorEastAsia" w:hAnsi="Garamond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9"/>
  </w:num>
  <w:num w:numId="16">
    <w:abstractNumId w:val="12"/>
  </w:num>
  <w:num w:numId="17">
    <w:abstractNumId w:val="16"/>
  </w:num>
  <w:num w:numId="18">
    <w:abstractNumId w:val="10"/>
  </w:num>
  <w:num w:numId="19">
    <w:abstractNumId w:val="22"/>
  </w:num>
  <w:num w:numId="20">
    <w:abstractNumId w:val="20"/>
  </w:num>
  <w:num w:numId="21">
    <w:abstractNumId w:val="11"/>
  </w:num>
  <w:num w:numId="22">
    <w:abstractNumId w:val="14"/>
  </w:num>
  <w:num w:numId="23">
    <w:abstractNumId w:val="21"/>
  </w:num>
  <w:num w:numId="24">
    <w:abstractNumId w:val="17"/>
  </w:num>
  <w:num w:numId="25">
    <w:abstractNumId w:val="15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1D7"/>
    <w:rsid w:val="00036F88"/>
    <w:rsid w:val="0007449E"/>
    <w:rsid w:val="0008583D"/>
    <w:rsid w:val="000A4F59"/>
    <w:rsid w:val="00141A4C"/>
    <w:rsid w:val="00175DE5"/>
    <w:rsid w:val="001A7E42"/>
    <w:rsid w:val="001B29CF"/>
    <w:rsid w:val="001C679A"/>
    <w:rsid w:val="0028220F"/>
    <w:rsid w:val="00301C1B"/>
    <w:rsid w:val="0034432E"/>
    <w:rsid w:val="00356C14"/>
    <w:rsid w:val="00501CBF"/>
    <w:rsid w:val="00617B26"/>
    <w:rsid w:val="006270A9"/>
    <w:rsid w:val="00675956"/>
    <w:rsid w:val="00681034"/>
    <w:rsid w:val="0069090F"/>
    <w:rsid w:val="00796FAC"/>
    <w:rsid w:val="007F0E0A"/>
    <w:rsid w:val="00816216"/>
    <w:rsid w:val="0087734B"/>
    <w:rsid w:val="00881E64"/>
    <w:rsid w:val="00915A09"/>
    <w:rsid w:val="009524D8"/>
    <w:rsid w:val="009D3CFF"/>
    <w:rsid w:val="009D5933"/>
    <w:rsid w:val="00A20FBA"/>
    <w:rsid w:val="00A22630"/>
    <w:rsid w:val="00A530F2"/>
    <w:rsid w:val="00A656BE"/>
    <w:rsid w:val="00A94A21"/>
    <w:rsid w:val="00AB6D3B"/>
    <w:rsid w:val="00AF4870"/>
    <w:rsid w:val="00B318A2"/>
    <w:rsid w:val="00BD768D"/>
    <w:rsid w:val="00C61F8E"/>
    <w:rsid w:val="00D716AD"/>
    <w:rsid w:val="00DF5D35"/>
    <w:rsid w:val="00E46481"/>
    <w:rsid w:val="00E76846"/>
    <w:rsid w:val="00E83E4B"/>
    <w:rsid w:val="00EE51D7"/>
    <w:rsid w:val="00F32A3D"/>
    <w:rsid w:val="00F4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C35E8E-D5AC-4EEB-A8AA-082A99B6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1A7E42"/>
    <w:pPr>
      <w:widowControl w:val="0"/>
      <w:spacing w:after="0"/>
      <w:ind w:left="720"/>
      <w:contextualSpacing/>
      <w:jc w:val="both"/>
    </w:pPr>
    <w:rPr>
      <w:color w:val="auto"/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ng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BC387-E113-443F-966A-8EADAA9D2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Shiyu SW. Wang</dc:creator>
  <cp:keywords/>
  <cp:lastModifiedBy>Shiyu SW. Wang</cp:lastModifiedBy>
  <cp:revision>30</cp:revision>
  <dcterms:created xsi:type="dcterms:W3CDTF">2018-11-30T15:39:00Z</dcterms:created>
  <dcterms:modified xsi:type="dcterms:W3CDTF">2018-11-30T16:25:00Z</dcterms:modified>
  <cp:version/>
</cp:coreProperties>
</file>